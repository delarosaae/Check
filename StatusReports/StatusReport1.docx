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2B657" w14:textId="77777777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2B021FA63A4D4AD2A33FF0F4D54F6770"/>
          </w:placeholder>
          <w:date w:fullDate="2019-09-0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556A5">
            <w:rPr>
              <w:rFonts w:ascii="Helvetica" w:hAnsi="Helvetica" w:cs="Helvetica"/>
              <w:color w:val="000000"/>
            </w:rPr>
            <w:t>9/4/2019</w:t>
          </w:r>
        </w:sdtContent>
      </w:sdt>
    </w:p>
    <w:p w14:paraId="61B9EE90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501E4AD" w14:textId="77777777" w:rsidR="00CE428E" w:rsidRPr="008F4D0B" w:rsidRDefault="008556A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Harrison Cook</w:t>
      </w:r>
    </w:p>
    <w:p w14:paraId="24AE9CF0" w14:textId="77777777" w:rsidR="008F4D0B" w:rsidRDefault="008556A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Angel de la Rosa</w:t>
      </w:r>
    </w:p>
    <w:p w14:paraId="59C75FBA" w14:textId="77777777" w:rsidR="008556A5" w:rsidRPr="008F4D0B" w:rsidRDefault="008556A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Elias Pope </w:t>
      </w:r>
    </w:p>
    <w:p w14:paraId="50B059C8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18712720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47F6A574" w14:textId="77777777" w:rsidR="008F4D0B" w:rsidRDefault="008556A5" w:rsidP="008556A5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Met with instructor to discuss project requirements – Harrison Cook</w:t>
      </w:r>
    </w:p>
    <w:p w14:paraId="5C364122" w14:textId="77777777" w:rsidR="008556A5" w:rsidRPr="008556A5" w:rsidRDefault="008556A5" w:rsidP="008556A5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Met with instructor to discuss project requirements – Angel de la Rosa</w:t>
      </w:r>
    </w:p>
    <w:p w14:paraId="286DA812" w14:textId="77777777" w:rsidR="008556A5" w:rsidRPr="008556A5" w:rsidRDefault="008556A5" w:rsidP="008556A5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Met with instructor to discuss project requirements – Harrison Cook</w:t>
      </w:r>
    </w:p>
    <w:p w14:paraId="11D5718A" w14:textId="77777777" w:rsidR="008556A5" w:rsidRPr="008556A5" w:rsidRDefault="008556A5" w:rsidP="008556A5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</w:p>
    <w:p w14:paraId="44717B0C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14:paraId="508A52E0" w14:textId="77777777"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659A3B35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68DE464E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323C0750" w14:textId="233B29E6" w:rsidR="00CE428E" w:rsidRDefault="008556A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Discuses which languages and what services will be used – Harrison Coke – 9/1</w:t>
      </w:r>
      <w:r w:rsidR="00884058">
        <w:rPr>
          <w:rFonts w:ascii="Helvetica" w:hAnsi="Helvetica" w:cs="Helvetica"/>
          <w:i/>
          <w:color w:val="000000"/>
        </w:rPr>
        <w:t>1</w:t>
      </w:r>
      <w:bookmarkStart w:id="0" w:name="_GoBack"/>
      <w:bookmarkEnd w:id="0"/>
      <w:r>
        <w:rPr>
          <w:rFonts w:ascii="Helvetica" w:hAnsi="Helvetica" w:cs="Helvetica"/>
          <w:i/>
          <w:color w:val="000000"/>
        </w:rPr>
        <w:t>/2019</w:t>
      </w:r>
    </w:p>
    <w:p w14:paraId="43F14DE5" w14:textId="3C976B5E" w:rsidR="008556A5" w:rsidRDefault="008556A5" w:rsidP="008556A5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Discuses which languages and what services will be used – Angel de la Rosa – 9/1</w:t>
      </w:r>
      <w:r w:rsidR="00884058">
        <w:rPr>
          <w:rFonts w:ascii="Helvetica" w:hAnsi="Helvetica" w:cs="Helvetica"/>
          <w:i/>
          <w:color w:val="000000"/>
        </w:rPr>
        <w:t>1</w:t>
      </w:r>
      <w:r>
        <w:rPr>
          <w:rFonts w:ascii="Helvetica" w:hAnsi="Helvetica" w:cs="Helvetica"/>
          <w:i/>
          <w:color w:val="000000"/>
        </w:rPr>
        <w:t>/2019</w:t>
      </w:r>
    </w:p>
    <w:p w14:paraId="1B462F1F" w14:textId="1D2E1551" w:rsidR="008556A5" w:rsidRDefault="008556A5" w:rsidP="008556A5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Discuses which languages and what services will be used – Elias Pope – 9/1</w:t>
      </w:r>
      <w:r w:rsidR="00884058">
        <w:rPr>
          <w:rFonts w:ascii="Helvetica" w:hAnsi="Helvetica" w:cs="Helvetica"/>
          <w:i/>
          <w:color w:val="000000"/>
        </w:rPr>
        <w:t>1</w:t>
      </w:r>
      <w:r>
        <w:rPr>
          <w:rFonts w:ascii="Helvetica" w:hAnsi="Helvetica" w:cs="Helvetica"/>
          <w:i/>
          <w:color w:val="000000"/>
        </w:rPr>
        <w:t>/2019</w:t>
      </w:r>
    </w:p>
    <w:p w14:paraId="6E8A856F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532DF6F9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25688DD8" w14:textId="77777777" w:rsidR="008F4D0B" w:rsidRPr="00110679" w:rsidRDefault="008556A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None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6E7E8" w14:textId="77777777" w:rsidR="001657B9" w:rsidRDefault="001657B9" w:rsidP="00110679">
      <w:pPr>
        <w:spacing w:after="0" w:line="240" w:lineRule="auto"/>
      </w:pPr>
      <w:r>
        <w:separator/>
      </w:r>
    </w:p>
  </w:endnote>
  <w:endnote w:type="continuationSeparator" w:id="0">
    <w:p w14:paraId="65F534E1" w14:textId="77777777" w:rsidR="001657B9" w:rsidRDefault="001657B9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C5B33" w14:textId="77777777" w:rsidR="001657B9" w:rsidRDefault="001657B9" w:rsidP="00110679">
      <w:pPr>
        <w:spacing w:after="0" w:line="240" w:lineRule="auto"/>
      </w:pPr>
      <w:r>
        <w:separator/>
      </w:r>
    </w:p>
  </w:footnote>
  <w:footnote w:type="continuationSeparator" w:id="0">
    <w:p w14:paraId="1AB0F965" w14:textId="77777777" w:rsidR="001657B9" w:rsidRDefault="001657B9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8432E" w14:textId="77777777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8556A5">
      <w:rPr>
        <w:b/>
        <w:sz w:val="32"/>
        <w:szCs w:val="32"/>
      </w:rPr>
      <w:t>10</w:t>
    </w:r>
    <w:r w:rsidR="00110679" w:rsidRPr="00110679">
      <w:rPr>
        <w:b/>
        <w:sz w:val="32"/>
        <w:szCs w:val="32"/>
      </w:rPr>
      <w:t xml:space="preserve"> -  </w:t>
    </w:r>
    <w:r w:rsidR="008556A5">
      <w:rPr>
        <w:b/>
        <w:sz w:val="32"/>
        <w:szCs w:val="32"/>
      </w:rPr>
      <w:t>Deliver Reflection Prompts to Students while Coding</w:t>
    </w:r>
  </w:p>
  <w:p w14:paraId="07463F83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2CFF4B8C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7B10A6" wp14:editId="6A3AA783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AE349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A5"/>
    <w:rsid w:val="001062DD"/>
    <w:rsid w:val="00110679"/>
    <w:rsid w:val="001657B9"/>
    <w:rsid w:val="001B473C"/>
    <w:rsid w:val="002A7A77"/>
    <w:rsid w:val="004B6715"/>
    <w:rsid w:val="00671386"/>
    <w:rsid w:val="00814AEF"/>
    <w:rsid w:val="008556A5"/>
    <w:rsid w:val="00884058"/>
    <w:rsid w:val="008F4D0B"/>
    <w:rsid w:val="00A20F17"/>
    <w:rsid w:val="00AD3211"/>
    <w:rsid w:val="00B95329"/>
    <w:rsid w:val="00C82ACA"/>
    <w:rsid w:val="00CD1F18"/>
    <w:rsid w:val="00CE428E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859F0"/>
  <w15:chartTrackingRefBased/>
  <w15:docId w15:val="{D656EFE9-845B-4870-8FAF-F2A580DC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Local\Temp\Status%20Report%20Tempate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021FA63A4D4AD2A33FF0F4D54F6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7FC6F-8A89-4B41-B703-05801E1BA326}"/>
      </w:docPartPr>
      <w:docPartBody>
        <w:p w:rsidR="00964900" w:rsidRDefault="00E847FC">
          <w:pPr>
            <w:pStyle w:val="2B021FA63A4D4AD2A33FF0F4D54F6770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FC"/>
    <w:rsid w:val="00964900"/>
    <w:rsid w:val="00E847FC"/>
    <w:rsid w:val="00FA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B021FA63A4D4AD2A33FF0F4D54F6770">
    <w:name w:val="2B021FA63A4D4AD2A33FF0F4D54F67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Tempate(1)</Template>
  <TotalTime>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de la Rosa</dc:creator>
  <cp:keywords/>
  <dc:description/>
  <cp:lastModifiedBy>Angel de la Rosa</cp:lastModifiedBy>
  <cp:revision>2</cp:revision>
  <dcterms:created xsi:type="dcterms:W3CDTF">2019-12-12T23:55:00Z</dcterms:created>
  <dcterms:modified xsi:type="dcterms:W3CDTF">2019-12-13T00:04:00Z</dcterms:modified>
</cp:coreProperties>
</file>