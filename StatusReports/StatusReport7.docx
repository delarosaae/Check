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6936" w14:textId="6E020C24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11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63C92">
            <w:rPr>
              <w:rFonts w:ascii="Helvetica" w:hAnsi="Helvetica" w:cs="Helvetica"/>
              <w:color w:val="000000"/>
            </w:rPr>
            <w:t>11/20/2019</w:t>
          </w:r>
        </w:sdtContent>
      </w:sdt>
    </w:p>
    <w:p w14:paraId="72DD1D6C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7BEAC26" w14:textId="77777777"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14:paraId="58DF07A4" w14:textId="77777777"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14:paraId="7F35169C" w14:textId="77777777"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14:paraId="32B15E6D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98049E6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299FCF47" w14:textId="77777777" w:rsidR="00CE428E" w:rsidRDefault="001662C4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Finished most of Prompt Service </w:t>
      </w:r>
      <w:r w:rsidR="008556A5">
        <w:rPr>
          <w:rFonts w:ascii="Helvetica" w:hAnsi="Helvetica" w:cs="Helvetica"/>
          <w:i/>
          <w:color w:val="000000"/>
        </w:rPr>
        <w:t>– Harrison Cook</w:t>
      </w:r>
    </w:p>
    <w:p w14:paraId="72DF9EA5" w14:textId="115D6A30" w:rsidR="00686E25" w:rsidRPr="001662C4" w:rsidRDefault="00DB12AA" w:rsidP="00686E2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Updated the UI again to have more neutral colors and finished sign up</w:t>
      </w:r>
      <w:r w:rsidR="00686E25" w:rsidRPr="001662C4">
        <w:rPr>
          <w:rFonts w:ascii="Helvetica" w:hAnsi="Helvetica" w:cs="Helvetica"/>
          <w:i/>
          <w:color w:val="000000"/>
        </w:rPr>
        <w:t xml:space="preserve"> – Angel de la Rosa </w:t>
      </w:r>
    </w:p>
    <w:p w14:paraId="07D62791" w14:textId="260C3F74" w:rsidR="00686E25" w:rsidRPr="00686E25" w:rsidRDefault="00DB12AA" w:rsidP="00853D8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completed proposal document</w:t>
      </w:r>
      <w:r w:rsidR="00686E25" w:rsidRPr="00686E25">
        <w:rPr>
          <w:rFonts w:ascii="Helvetica" w:hAnsi="Helvetica" w:cs="Helvetica"/>
          <w:i/>
          <w:color w:val="000000"/>
        </w:rPr>
        <w:t>– Elias</w:t>
      </w:r>
      <w:r w:rsidR="00686E25">
        <w:rPr>
          <w:rFonts w:ascii="Helvetica" w:hAnsi="Helvetica" w:cs="Helvetica"/>
          <w:i/>
          <w:color w:val="000000"/>
        </w:rPr>
        <w:t xml:space="preserve"> Pope</w:t>
      </w:r>
    </w:p>
    <w:p w14:paraId="3DB89076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C8ACDD7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4079C2E" w14:textId="6D78D555" w:rsidR="00B57BED" w:rsidRDefault="00063C92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Integrate the backend with the front end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 w:rsidR="008556A5" w:rsidRPr="00B57BED">
        <w:rPr>
          <w:rFonts w:ascii="Helvetica" w:hAnsi="Helvetica" w:cs="Helvetica"/>
          <w:i/>
          <w:color w:val="000000"/>
        </w:rPr>
        <w:t xml:space="preserve">– Harrison Coke – </w:t>
      </w:r>
      <w:r>
        <w:rPr>
          <w:rFonts w:ascii="Helvetica" w:hAnsi="Helvetica" w:cs="Helvetica"/>
          <w:i/>
          <w:color w:val="000000"/>
        </w:rPr>
        <w:t>12</w:t>
      </w:r>
      <w:r w:rsidR="001662C4" w:rsidRPr="00B57BED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04</w:t>
      </w:r>
      <w:r w:rsidR="001662C4" w:rsidRPr="00B57BED">
        <w:rPr>
          <w:rFonts w:ascii="Helvetica" w:hAnsi="Helvetica" w:cs="Helvetica"/>
          <w:i/>
          <w:color w:val="000000"/>
        </w:rPr>
        <w:t>/2019</w:t>
      </w:r>
    </w:p>
    <w:p w14:paraId="52FF59EA" w14:textId="58143416" w:rsidR="008556A5" w:rsidRPr="00B57BED" w:rsidRDefault="00063C92" w:rsidP="00CF09E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the requirements matrix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and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 xml:space="preserve"> documentation</w:t>
      </w:r>
      <w:r w:rsidR="001662C4">
        <w:rPr>
          <w:rFonts w:ascii="Helvetica" w:hAnsi="Helvetica" w:cs="Helvetica"/>
          <w:i/>
          <w:color w:val="000000"/>
        </w:rPr>
        <w:t xml:space="preserve"> </w:t>
      </w:r>
      <w:r w:rsidR="008556A5" w:rsidRPr="00B57BED">
        <w:rPr>
          <w:rFonts w:ascii="Helvetica" w:hAnsi="Helvetica" w:cs="Helvetica"/>
          <w:i/>
          <w:color w:val="000000"/>
        </w:rPr>
        <w:t>– Angel de la Rosa –</w:t>
      </w:r>
      <w:r>
        <w:rPr>
          <w:rFonts w:ascii="Helvetica" w:hAnsi="Helvetica" w:cs="Helvetica"/>
          <w:i/>
          <w:color w:val="000000"/>
        </w:rPr>
        <w:t>12</w:t>
      </w:r>
      <w:r w:rsidRPr="00B57BED">
        <w:rPr>
          <w:rFonts w:ascii="Helvetica" w:hAnsi="Helvetica" w:cs="Helvetica"/>
          <w:i/>
          <w:color w:val="000000"/>
        </w:rPr>
        <w:t>/</w:t>
      </w:r>
      <w:r>
        <w:rPr>
          <w:rFonts w:ascii="Helvetica" w:hAnsi="Helvetica" w:cs="Helvetica"/>
          <w:i/>
          <w:color w:val="000000"/>
        </w:rPr>
        <w:t>04</w:t>
      </w:r>
      <w:r w:rsidR="00B57BED" w:rsidRPr="00B57BED">
        <w:rPr>
          <w:rFonts w:ascii="Helvetica" w:hAnsi="Helvetica" w:cs="Helvetica"/>
          <w:i/>
          <w:color w:val="000000"/>
        </w:rPr>
        <w:t>/2019</w:t>
      </w:r>
    </w:p>
    <w:p w14:paraId="2929519B" w14:textId="00D0F231" w:rsidR="008556A5" w:rsidRDefault="00DB12AA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 on the design documentation</w:t>
      </w:r>
      <w:r w:rsidR="00EF047E">
        <w:rPr>
          <w:rFonts w:ascii="Helvetica" w:hAnsi="Helvetica" w:cs="Helvetica"/>
          <w:i/>
          <w:color w:val="000000"/>
        </w:rPr>
        <w:t xml:space="preserve"> </w:t>
      </w:r>
      <w:r w:rsidR="008556A5">
        <w:rPr>
          <w:rFonts w:ascii="Helvetica" w:hAnsi="Helvetica" w:cs="Helvetica"/>
          <w:i/>
          <w:color w:val="000000"/>
        </w:rPr>
        <w:t xml:space="preserve">– Elias Pope – </w:t>
      </w:r>
      <w:r w:rsidR="00063C92">
        <w:rPr>
          <w:rFonts w:ascii="Helvetica" w:hAnsi="Helvetica" w:cs="Helvetica"/>
          <w:i/>
          <w:color w:val="000000"/>
        </w:rPr>
        <w:t>12</w:t>
      </w:r>
      <w:r w:rsidR="00063C92" w:rsidRPr="00B57BED">
        <w:rPr>
          <w:rFonts w:ascii="Helvetica" w:hAnsi="Helvetica" w:cs="Helvetica"/>
          <w:i/>
          <w:color w:val="000000"/>
        </w:rPr>
        <w:t>/</w:t>
      </w:r>
      <w:r w:rsidR="00063C92">
        <w:rPr>
          <w:rFonts w:ascii="Helvetica" w:hAnsi="Helvetica" w:cs="Helvetica"/>
          <w:i/>
          <w:color w:val="000000"/>
        </w:rPr>
        <w:t>04</w:t>
      </w:r>
      <w:r w:rsidR="001662C4" w:rsidRPr="00B57BED">
        <w:rPr>
          <w:rFonts w:ascii="Helvetica" w:hAnsi="Helvetica" w:cs="Helvetica"/>
          <w:i/>
          <w:color w:val="000000"/>
        </w:rPr>
        <w:t>/2019</w:t>
      </w:r>
    </w:p>
    <w:p w14:paraId="312C7ADB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1271EB58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75E42E5" w14:textId="7CD85D83" w:rsidR="008F4D0B" w:rsidRPr="00110679" w:rsidRDefault="00063C9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  <w:r w:rsidR="001662C4">
        <w:rPr>
          <w:rFonts w:ascii="Helvetica" w:hAnsi="Helvetica" w:cs="Helvetica"/>
          <w:i/>
          <w:color w:val="000000"/>
        </w:rPr>
        <w:t xml:space="preserve"> 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8D8BB" w14:textId="77777777" w:rsidR="00C07D68" w:rsidRDefault="00C07D68" w:rsidP="00110679">
      <w:pPr>
        <w:spacing w:after="0" w:line="240" w:lineRule="auto"/>
      </w:pPr>
      <w:r>
        <w:separator/>
      </w:r>
    </w:p>
  </w:endnote>
  <w:endnote w:type="continuationSeparator" w:id="0">
    <w:p w14:paraId="7DA9D943" w14:textId="77777777" w:rsidR="00C07D68" w:rsidRDefault="00C07D6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6914" w14:textId="77777777" w:rsidR="00C07D68" w:rsidRDefault="00C07D68" w:rsidP="00110679">
      <w:pPr>
        <w:spacing w:after="0" w:line="240" w:lineRule="auto"/>
      </w:pPr>
      <w:r>
        <w:separator/>
      </w:r>
    </w:p>
  </w:footnote>
  <w:footnote w:type="continuationSeparator" w:id="0">
    <w:p w14:paraId="427A1A2B" w14:textId="77777777" w:rsidR="00C07D68" w:rsidRDefault="00C07D6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4132" w14:textId="77777777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</w:t>
    </w:r>
    <w:proofErr w:type="gramStart"/>
    <w:r w:rsidR="00110679" w:rsidRPr="00110679">
      <w:rPr>
        <w:b/>
        <w:sz w:val="32"/>
        <w:szCs w:val="32"/>
      </w:rPr>
      <w:t xml:space="preserve">-  </w:t>
    </w:r>
    <w:r w:rsidR="008556A5">
      <w:rPr>
        <w:b/>
        <w:sz w:val="32"/>
        <w:szCs w:val="32"/>
      </w:rPr>
      <w:t>Deliver</w:t>
    </w:r>
    <w:proofErr w:type="gramEnd"/>
    <w:r w:rsidR="008556A5">
      <w:rPr>
        <w:b/>
        <w:sz w:val="32"/>
        <w:szCs w:val="32"/>
      </w:rPr>
      <w:t xml:space="preserve"> Reflection Prompts to Students while Coding</w:t>
    </w:r>
  </w:p>
  <w:p w14:paraId="6842D7A1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7572BB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7F2DE" wp14:editId="7A5D0F9A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9BF0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063C92"/>
    <w:rsid w:val="001037A2"/>
    <w:rsid w:val="001062DD"/>
    <w:rsid w:val="00110679"/>
    <w:rsid w:val="001662C4"/>
    <w:rsid w:val="001B473C"/>
    <w:rsid w:val="002A7A77"/>
    <w:rsid w:val="002B5C4F"/>
    <w:rsid w:val="003B1F3F"/>
    <w:rsid w:val="003D7BC3"/>
    <w:rsid w:val="004661B7"/>
    <w:rsid w:val="004B6715"/>
    <w:rsid w:val="00595381"/>
    <w:rsid w:val="00671386"/>
    <w:rsid w:val="00686E25"/>
    <w:rsid w:val="0076169A"/>
    <w:rsid w:val="00814AEF"/>
    <w:rsid w:val="008556A5"/>
    <w:rsid w:val="008E74DD"/>
    <w:rsid w:val="008F4D0B"/>
    <w:rsid w:val="00A20F17"/>
    <w:rsid w:val="00A30C20"/>
    <w:rsid w:val="00A87856"/>
    <w:rsid w:val="00AD3211"/>
    <w:rsid w:val="00B57BED"/>
    <w:rsid w:val="00C07D68"/>
    <w:rsid w:val="00C82ACA"/>
    <w:rsid w:val="00CD1F18"/>
    <w:rsid w:val="00CE428E"/>
    <w:rsid w:val="00D1379D"/>
    <w:rsid w:val="00DB12AA"/>
    <w:rsid w:val="00EF047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8CBB5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252250" w:rsidRDefault="00F03230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30"/>
    <w:rsid w:val="00252250"/>
    <w:rsid w:val="00F03230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4</cp:revision>
  <dcterms:created xsi:type="dcterms:W3CDTF">2019-12-13T00:32:00Z</dcterms:created>
  <dcterms:modified xsi:type="dcterms:W3CDTF">2019-12-13T00:35:00Z</dcterms:modified>
</cp:coreProperties>
</file>